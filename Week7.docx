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57E74AEF"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FA5D5C">
        <w:rPr>
          <w:lang w:val="it-IT"/>
        </w:rPr>
        <w:t>Web Development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035288E" w:rsidR="00547F36" w:rsidRPr="001E6010" w:rsidRDefault="001F1EE5">
            <w:pPr>
              <w:pStyle w:val="Informazionisullostudente"/>
            </w:pPr>
            <w:r>
              <w:t>Elisabetta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7616F8" w:rsidR="00547F36" w:rsidRPr="001E6010" w:rsidRDefault="001F1EE5">
            <w:pPr>
              <w:pStyle w:val="Informazionisullostudente"/>
            </w:pPr>
            <w:r>
              <w:t>Altea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B9FD6B5" w:rsidR="00547F36" w:rsidRPr="001E6010" w:rsidRDefault="001F1EE5">
            <w:pPr>
              <w:pStyle w:val="Informazionisullostudente"/>
            </w:pPr>
            <w:r>
              <w:t>13/08/2021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6DFCC5FA" w:rsidR="002F2AFA" w:rsidRDefault="00331C39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1543FB23" w14:textId="05A3CF79" w:rsidR="001F1EE5" w:rsidRPr="001F1EE5" w:rsidRDefault="001F1EE5" w:rsidP="001F1EE5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DNS è un sistema composto da un database distribuito che mappa il nome simbolico all’IP corrispondente. Il DNS server conserva questa corrispondenza, ne conserva localmente un certo numero, e si collega con altri DNS server per ottenere l’ID corrispondente ad un nome.</w:t>
      </w:r>
    </w:p>
    <w:p w14:paraId="499EB447" w14:textId="77777777" w:rsidR="00B03500" w:rsidRPr="000A26EF" w:rsidRDefault="00B03500" w:rsidP="002F2AFA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14:paraId="0CE892CB" w14:textId="785AF5FF" w:rsidR="00B03500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549C3BCF" w14:textId="5080A2B3" w:rsidR="001F1EE5" w:rsidRPr="001F1EE5" w:rsidRDefault="001F1EE5" w:rsidP="001F1EE5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Internet è una rete virtuale unica formata da numerosi router, con host all’esterno della rete.</w:t>
      </w:r>
    </w:p>
    <w:p w14:paraId="66C54A0F" w14:textId="77777777" w:rsidR="008921F4" w:rsidRPr="00331C39" w:rsidRDefault="008921F4" w:rsidP="00BD34EC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33563363" w14:textId="71EE87C3" w:rsidR="00B03500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66DB42C4" w14:textId="13168CE7" w:rsidR="001F1EE5" w:rsidRPr="001F1EE5" w:rsidRDefault="001F1EE5" w:rsidP="001F1EE5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messaggio viene suddiviso in pacchetti che </w:t>
      </w:r>
      <w:r w:rsidR="00147510">
        <w:rPr>
          <w:rFonts w:cstheme="minorHAnsi"/>
          <w:i/>
          <w:iCs/>
          <w:sz w:val="16"/>
          <w:szCs w:val="16"/>
        </w:rPr>
        <w:t>possono essere instradati dal router per percorsi diversi; il messaggio dovrà essere riassemblato. Ogni pacchetto ricevuto da router viene accodato: se la pila è piena, il pacchetto in eccesso deve essere ritrasmesso. I pacchetti vengono etichettati con la tipologia di trasmissione; il router decide se promuovere dei pacchetti oppure scartarli.</w:t>
      </w:r>
    </w:p>
    <w:p w14:paraId="2B548FCF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197D77" w14:textId="632835EF" w:rsidR="00331C39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Box Model degli elementi HTML</w:t>
      </w:r>
      <w:r w:rsidR="00DD4D49">
        <w:rPr>
          <w:rFonts w:cstheme="minorHAnsi"/>
          <w:i/>
          <w:iCs/>
          <w:sz w:val="16"/>
          <w:szCs w:val="16"/>
        </w:rPr>
        <w:t>.</w:t>
      </w:r>
    </w:p>
    <w:p w14:paraId="18A9FE9F" w14:textId="0AAE13BC" w:rsidR="00147510" w:rsidRPr="00147510" w:rsidRDefault="00147510" w:rsidP="00147510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box model si basa sul fatto che ogni elemnto ha una dimensione data dalla somma dei seguenti parametri: border, è il bordo dell’elemento; padding, è lo spazio tra il contenuto dell’elemento e il bordo; margin, è lo spazio tra il bordo dell’elemento e quelli circostanti.</w:t>
      </w:r>
    </w:p>
    <w:p w14:paraId="16945D5B" w14:textId="77777777" w:rsidR="008C079D" w:rsidRPr="008C079D" w:rsidRDefault="008C079D" w:rsidP="008C079D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3698D023" w14:textId="5337BA7C" w:rsidR="008C079D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Cos’è il DOM?</w:t>
      </w:r>
    </w:p>
    <w:p w14:paraId="1BFA00D0" w14:textId="0CB95DA1" w:rsidR="00147510" w:rsidRPr="00147510" w:rsidRDefault="00147510" w:rsidP="00147510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DOM, document object model, è la rappresentazione ad albero della struttura di un document</w:t>
      </w:r>
      <w:r w:rsidR="00FF1B64">
        <w:rPr>
          <w:rFonts w:cstheme="minorHAnsi"/>
          <w:i/>
          <w:iCs/>
          <w:sz w:val="16"/>
          <w:szCs w:val="16"/>
        </w:rPr>
        <w:t>o</w:t>
      </w:r>
      <w:r>
        <w:rPr>
          <w:rFonts w:cstheme="minorHAnsi"/>
          <w:i/>
          <w:iCs/>
          <w:sz w:val="16"/>
          <w:szCs w:val="16"/>
        </w:rPr>
        <w:t xml:space="preserve"> html, e si compone di tutti gli elementi presenti nel mark</w:t>
      </w:r>
      <w:r w:rsidR="00FF1B64">
        <w:rPr>
          <w:rFonts w:cstheme="minorHAnsi"/>
          <w:i/>
          <w:iCs/>
          <w:sz w:val="16"/>
          <w:szCs w:val="16"/>
        </w:rPr>
        <w:t>up a partire dal tag &lt;html&gt;.</w:t>
      </w:r>
    </w:p>
    <w:p w14:paraId="1FDCF97B" w14:textId="77777777"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29F426F5" w14:textId="3E499240" w:rsidR="00331C39" w:rsidRDefault="00331C39" w:rsidP="00D41F1B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277C73E6" w14:textId="05A205C9" w:rsidR="00FF1B64" w:rsidRPr="00FF1B64" w:rsidRDefault="00FF1B64" w:rsidP="00FF1B64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linguaggio di programmazione istruisce una macchina di calcolo, invece un linguaggio di markup annota un documento in modo che la logica della pagina sia divisa dal contenuto.</w:t>
      </w:r>
    </w:p>
    <w:p w14:paraId="5DC5DD12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5F2D8ED" w14:textId="33C49F27" w:rsidR="001B1A59" w:rsidRDefault="00331C39" w:rsidP="00B36F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191A5850" w14:textId="784DFAB8" w:rsidR="00FF1B64" w:rsidRPr="00FF1B64" w:rsidRDefault="00FF1B64" w:rsidP="00FF1B64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pseudo-classi sono stati che può avere un particolare tag, invece gli pseudo-elementi sono elementi creati dal browser per consentire una formattazione più semplice.</w:t>
      </w:r>
    </w:p>
    <w:p w14:paraId="16F93EE1" w14:textId="77777777"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257A9918" w14:textId="62986246" w:rsidR="00B03500" w:rsidRDefault="00645861" w:rsidP="00B0350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l’utilizzo de</w:t>
      </w:r>
      <w:r w:rsidR="00EA7EEF">
        <w:rPr>
          <w:rFonts w:cstheme="minorHAnsi"/>
          <w:i/>
          <w:iCs/>
          <w:sz w:val="16"/>
          <w:szCs w:val="16"/>
        </w:rPr>
        <w:t>i metodi Javascript</w:t>
      </w:r>
      <w:r>
        <w:rPr>
          <w:rFonts w:cstheme="minorHAnsi"/>
          <w:i/>
          <w:iCs/>
          <w:sz w:val="16"/>
          <w:szCs w:val="16"/>
        </w:rPr>
        <w:t xml:space="preserve"> getElementByID() e querySelectorAll()</w:t>
      </w:r>
      <w:r w:rsidR="00DD4D49">
        <w:rPr>
          <w:rFonts w:cstheme="minorHAnsi"/>
          <w:i/>
          <w:iCs/>
          <w:sz w:val="16"/>
          <w:szCs w:val="16"/>
        </w:rPr>
        <w:t>.</w:t>
      </w:r>
    </w:p>
    <w:p w14:paraId="0AFEF3F8" w14:textId="5A1D2AEA" w:rsidR="00FF1B64" w:rsidRPr="00FF1B64" w:rsidRDefault="00383FED" w:rsidP="00FF1B64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metodo getElementByID() serve per cercare elementi tramite il loro ID; il metodo querySelectorAll() serve per cercare elementi tramite i selettori CSS, restituisce tutti gli elementi col selettore specificato.</w:t>
      </w:r>
    </w:p>
    <w:p w14:paraId="6B4FF1FA" w14:textId="6E59B142" w:rsidR="00B0350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F20C8F" w14:textId="77777777" w:rsidR="008C079D" w:rsidRDefault="008C079D">
      <w:pPr>
        <w:spacing w:line="240" w:lineRule="auto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20679CAB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DF1EC4C" w:rsidR="00AC2C1B" w:rsidRPr="00854999" w:rsidRDefault="00CA3CFF" w:rsidP="00331C3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Realizzare un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web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dedicato alla vendita di libri 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con le seguenti pagine:</w:t>
      </w:r>
    </w:p>
    <w:p w14:paraId="2A53EB5E" w14:textId="04934CB5" w:rsidR="00AC2C1B" w:rsidRPr="00854999" w:rsidRDefault="00AC2C1B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 w:rsidRPr="00854999">
        <w:rPr>
          <w:rFonts w:ascii="Calibri" w:hAnsi="Calibri" w:cs="Calibri"/>
          <w:i/>
          <w:iCs/>
          <w:sz w:val="16"/>
          <w:szCs w:val="16"/>
        </w:rPr>
        <w:t>Home</w:t>
      </w:r>
    </w:p>
    <w:p w14:paraId="21F264BE" w14:textId="06BE85F9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Inserimento Ordine</w:t>
      </w:r>
    </w:p>
    <w:p w14:paraId="2E83FF30" w14:textId="4608FC5B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Newsletter</w:t>
      </w:r>
    </w:p>
    <w:p w14:paraId="4601D211" w14:textId="12186434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Informazioni varie</w:t>
      </w:r>
    </w:p>
    <w:p w14:paraId="525D2DBD" w14:textId="09BDA020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Su tutte le pagine d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eve essere presente un menu che permetta di navigare tra le diverse pagine. Evidenziare la pagina corrente.</w:t>
      </w:r>
    </w:p>
    <w:p w14:paraId="6AC07D24" w14:textId="77777777" w:rsidR="00B62918" w:rsidRPr="00854999" w:rsidRDefault="00B62918" w:rsidP="00B62918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Inserire in ogni pagina un footer con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informazioni sulla società.</w:t>
      </w:r>
    </w:p>
    <w:p w14:paraId="4AB49582" w14:textId="77777777" w:rsidR="00A011D7" w:rsidRP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80FCE2B" w14:textId="4CC8E745" w:rsidR="00AC2C1B" w:rsidRPr="00A011D7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Home:</w:t>
      </w:r>
    </w:p>
    <w:p w14:paraId="2B043217" w14:textId="69A90B69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Pagina statica di introduzione del sito.</w:t>
      </w:r>
    </w:p>
    <w:p w14:paraId="1D81EBCB" w14:textId="231EE4B9" w:rsidR="00AC2C1B" w:rsidRPr="00854999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733940AE" w14:textId="1518E0C0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Inserimento Ordine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482A9A72" w14:textId="760F6D00" w:rsidR="00AC2C1B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Mostrare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una tabella dei libri disponibili con le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seguenti informazioni: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Genere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Titolo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Anno di uscita,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Autore, Editore</w:t>
      </w:r>
    </w:p>
    <w:p w14:paraId="48D58C8A" w14:textId="4462C976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Permettere di selezionare di un libro e di specificare il numero di copie da ordinare.</w:t>
      </w:r>
    </w:p>
    <w:p w14:paraId="1CD77EA6" w14:textId="57C83EB1" w:rsidR="00A011D7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Tramite la pressione del pulsante “Ordina”, verrà calcolato il totale dell’ordine.</w:t>
      </w:r>
    </w:p>
    <w:p w14:paraId="39CFBD7C" w14:textId="71A51E41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6868624" w14:textId="6C629102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Newsletter</w:t>
      </w:r>
      <w:r w:rsidR="008D7390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079E462C" w14:textId="7C5C82FC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Form per registr</w:t>
      </w:r>
      <w:r w:rsidR="00996995">
        <w:rPr>
          <w:rFonts w:ascii="Calibri" w:hAnsi="Calibri" w:cs="Calibri"/>
          <w:i/>
          <w:iCs/>
          <w:sz w:val="16"/>
          <w:szCs w:val="16"/>
          <w:lang w:val="it-IT"/>
        </w:rPr>
        <w:t>a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r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si 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e ricevere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la Newsletter del sito. Inserire nome, cognome, email, frequenza di ricezione desiderata (1 al giorno, 1 alla settimana, 1 al mese). Alla pressione del tasto “Conferma”, mostrare un popup con i dati e richiedere la conferma all’utente (</w:t>
      </w:r>
      <w:r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usare </w:t>
      </w:r>
      <w:r w:rsidRPr="00F56FD6">
        <w:rPr>
          <w:rFonts w:ascii="Consolas" w:hAnsi="Consolas" w:cs="Calibri"/>
          <w:i/>
          <w:iCs/>
          <w:sz w:val="16"/>
          <w:szCs w:val="16"/>
          <w:lang w:val="it-IT"/>
        </w:rPr>
        <w:t>prompt()</w:t>
      </w:r>
      <w:r w:rsidRPr="00F56FD6">
        <w:rPr>
          <w:rFonts w:asciiTheme="minorHAnsi" w:hAnsiTheme="minorHAnsi" w:cstheme="minorHAnsi"/>
          <w:i/>
          <w:iCs/>
          <w:sz w:val="16"/>
          <w:szCs w:val="16"/>
          <w:lang w:val="it-IT"/>
        </w:rPr>
        <w:t>)</w:t>
      </w:r>
    </w:p>
    <w:p w14:paraId="46EB982D" w14:textId="5739CE16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5FA416BB" w14:textId="020AD2C4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Informazioni varie</w:t>
      </w:r>
    </w:p>
    <w:p w14:paraId="7422E40D" w14:textId="06BDDAF3" w:rsidR="008D7390" w:rsidRPr="00854999" w:rsidRDefault="00B62918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La pagina deve mostrare le sezioni relative a: Informazioni societarie (About Us), Spedizioni, Resi, FAQ. Una sola delle sezioni deve essere visibile; predisporre un meccanismo per gestire il passaggio da una all’altra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(</w:t>
      </w:r>
      <w:r w:rsidR="00774AA1"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es. utilizzare la proprietà </w:t>
      </w:r>
      <w:r w:rsidR="00774AA1" w:rsidRPr="00774AA1">
        <w:rPr>
          <w:rFonts w:ascii="Consolas" w:hAnsi="Consolas" w:cs="Calibri"/>
          <w:i/>
          <w:iCs/>
          <w:sz w:val="16"/>
          <w:szCs w:val="16"/>
          <w:lang w:val="it-IT"/>
        </w:rPr>
        <w:t>style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degli elementi HTML)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.</w:t>
      </w:r>
    </w:p>
    <w:p w14:paraId="1CCEDF7F" w14:textId="4760DC95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9FB2AF9" w14:textId="6919D598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Stile:</w:t>
      </w:r>
    </w:p>
    <w:p w14:paraId="1F24061B" w14:textId="34AB674D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 font e i colori sono a vostra discrezione. </w:t>
      </w:r>
    </w:p>
    <w:p w14:paraId="03FF283A" w14:textId="2EA6BC4E" w:rsidR="008D7390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Creare un file .css contenente gli stili.</w:t>
      </w:r>
    </w:p>
    <w:p w14:paraId="052DEA90" w14:textId="333F97BE" w:rsidR="000C4A51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Creare un file .js per il codice</w:t>
      </w:r>
    </w:p>
    <w:p w14:paraId="29AD1104" w14:textId="6F729ABF" w:rsidR="00B62918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AA7787E" w14:textId="3109911C" w:rsidR="00B62918" w:rsidRPr="00854999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L’utilizzo di Bootstrap, jQuery, FontAwesome ed ogni altra libreria conosciuta per lo sviluppo è consentito.</w:t>
      </w:r>
    </w:p>
    <w:p w14:paraId="18486F75" w14:textId="2DE892E1" w:rsidR="000C4A51" w:rsidRPr="00854999" w:rsidRDefault="000C4A51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889A0B5" w14:textId="21E509F7" w:rsidR="00DA5C84" w:rsidRPr="00854999" w:rsidRDefault="000C4A51" w:rsidP="0085499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>Mettere la prova pratica e teorica su Github.</w:t>
      </w:r>
      <w:r w:rsidR="00E66EA4" w:rsidRPr="00854999">
        <w:rPr>
          <w:rFonts w:ascii="Calibri" w:hAnsi="Calibri" w:cs="Calibri"/>
          <w:sz w:val="16"/>
          <w:szCs w:val="16"/>
          <w:lang w:val="it-IT"/>
        </w:rPr>
        <w:t xml:space="preserve"> </w:t>
      </w:r>
    </w:p>
    <w:p w14:paraId="1ECBB5F2" w14:textId="0F20E349" w:rsidR="00225A62" w:rsidRPr="00854999" w:rsidRDefault="00225A62" w:rsidP="00CC050D">
      <w:pPr>
        <w:pStyle w:val="Paragrafoelenco"/>
        <w:ind w:left="360"/>
        <w:rPr>
          <w:rFonts w:ascii="Calibri" w:hAnsi="Calibri" w:cs="Calibri"/>
        </w:rPr>
      </w:pPr>
    </w:p>
    <w:sectPr w:rsidR="00225A62" w:rsidRPr="00854999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0ACE" w14:textId="77777777" w:rsidR="000B1E86" w:rsidRDefault="000B1E8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1869F3F" w14:textId="77777777" w:rsidR="000B1E86" w:rsidRDefault="000B1E8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36EC" w14:textId="77777777" w:rsidR="000B1E86" w:rsidRDefault="000B1E8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02F1D0D" w14:textId="77777777" w:rsidR="000B1E86" w:rsidRDefault="000B1E8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B1E86"/>
    <w:rsid w:val="000C4A51"/>
    <w:rsid w:val="000E60BC"/>
    <w:rsid w:val="00124C5B"/>
    <w:rsid w:val="00132BA7"/>
    <w:rsid w:val="00135EC2"/>
    <w:rsid w:val="00141303"/>
    <w:rsid w:val="0014318B"/>
    <w:rsid w:val="00147510"/>
    <w:rsid w:val="00153EF9"/>
    <w:rsid w:val="001600FB"/>
    <w:rsid w:val="00161DA0"/>
    <w:rsid w:val="00167DF7"/>
    <w:rsid w:val="001A19A9"/>
    <w:rsid w:val="001A3C39"/>
    <w:rsid w:val="001B1A59"/>
    <w:rsid w:val="001B6AE1"/>
    <w:rsid w:val="001C0245"/>
    <w:rsid w:val="001C1A13"/>
    <w:rsid w:val="001E6010"/>
    <w:rsid w:val="001F1EE5"/>
    <w:rsid w:val="001F250D"/>
    <w:rsid w:val="001F5219"/>
    <w:rsid w:val="00201EE0"/>
    <w:rsid w:val="00203D3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3FED"/>
    <w:rsid w:val="003862F7"/>
    <w:rsid w:val="00396571"/>
    <w:rsid w:val="003A0670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603A9E"/>
    <w:rsid w:val="00633A56"/>
    <w:rsid w:val="00633EA3"/>
    <w:rsid w:val="00645861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74AA1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54999"/>
    <w:rsid w:val="008739A2"/>
    <w:rsid w:val="008921F4"/>
    <w:rsid w:val="008B76BF"/>
    <w:rsid w:val="008C079D"/>
    <w:rsid w:val="008D7390"/>
    <w:rsid w:val="008E653D"/>
    <w:rsid w:val="00910C80"/>
    <w:rsid w:val="009200E1"/>
    <w:rsid w:val="0092010E"/>
    <w:rsid w:val="00947B90"/>
    <w:rsid w:val="00957D96"/>
    <w:rsid w:val="00996995"/>
    <w:rsid w:val="009A7C39"/>
    <w:rsid w:val="009F267E"/>
    <w:rsid w:val="00A011D7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2918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27910"/>
    <w:rsid w:val="00D40B1D"/>
    <w:rsid w:val="00D41F1B"/>
    <w:rsid w:val="00D6178B"/>
    <w:rsid w:val="00D8241B"/>
    <w:rsid w:val="00D9344E"/>
    <w:rsid w:val="00DA34E6"/>
    <w:rsid w:val="00DA5C84"/>
    <w:rsid w:val="00DB470B"/>
    <w:rsid w:val="00DD4D49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A7EEF"/>
    <w:rsid w:val="00ED5009"/>
    <w:rsid w:val="00ED5A4F"/>
    <w:rsid w:val="00EF68B0"/>
    <w:rsid w:val="00F46ADA"/>
    <w:rsid w:val="00F56FD6"/>
    <w:rsid w:val="00F60AF1"/>
    <w:rsid w:val="00F61AC4"/>
    <w:rsid w:val="00F661B0"/>
    <w:rsid w:val="00F80163"/>
    <w:rsid w:val="00FA5D5C"/>
    <w:rsid w:val="00FC6BAD"/>
    <w:rsid w:val="00F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F93E0-9768-4FA9-992A-1A1E14C13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DC0FC-E99E-44C0-9C25-2A629AC3E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37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ELISABETTA ALTEA</cp:lastModifiedBy>
  <cp:revision>66</cp:revision>
  <cp:lastPrinted>2004-01-22T16:32:00Z</cp:lastPrinted>
  <dcterms:created xsi:type="dcterms:W3CDTF">2021-02-18T15:38:00Z</dcterms:created>
  <dcterms:modified xsi:type="dcterms:W3CDTF">2021-08-13T07:47:00Z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